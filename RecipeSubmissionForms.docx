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1" w:after="0" w:line="240" w:lineRule="auto"/>
        <w:ind w:left="527" w:right="-82"/>
        <w:jc w:val="left"/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CENT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KE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-31"/>
          <w:w w:val="100"/>
          <w:b/>
          <w:bCs/>
        </w:rPr>
        <w:t>Y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INC.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31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2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CENT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KE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-31"/>
          <w:w w:val="100"/>
          <w:b/>
          <w:bCs/>
        </w:rPr>
        <w:t>Y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INC.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620" w:bottom="280" w:left="440" w:right="420"/>
          <w:cols w:num="2" w:equalWidth="0">
            <w:col w:w="5604" w:space="2600"/>
            <w:col w:w="6776"/>
          </w:cols>
        </w:sectPr>
      </w:pPr>
      <w:rPr/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620" w:bottom="280" w:left="440" w:right="420"/>
        </w:sectPr>
      </w:pPr>
      <w:rPr/>
    </w:p>
    <w:p>
      <w:pPr>
        <w:spacing w:before="34" w:after="0" w:line="240" w:lineRule="auto"/>
        <w:ind w:left="108" w:right="592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nd,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Volunt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ter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Kern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County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taste-tempting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/CD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featur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avorite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heart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publish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hardb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ecial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interest,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helpful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dividers.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treasured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Please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favorite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several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group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recipes.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contributing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8" w:right="-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antic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712" w:right="2586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4.82pt;margin-top:18.85586pt;width:359.5pt;height:178.6pt;mso-position-horizontal-relative:page;mso-position-vertical-relative:paragraph;z-index:-324" coordorigin="496,377" coordsize="7190,3572">
            <v:group style="position:absolute;left:506;top:387;width:7170;height:3552" coordorigin="506,387" coordsize="7170,3552">
              <v:shape style="position:absolute;left:506;top:387;width:7170;height:3552" coordorigin="506,387" coordsize="7170,3552" path="m7676,3939l7676,387,506,387,506,3939,536,3939,536,417,7646,417,7646,3939,7676,3939e" filled="t" fillcolor="#010202" stroked="f">
                <v:path arrowok="t"/>
                <v:fill/>
              </v:shape>
            </v:group>
            <v:group style="position:absolute;left:536;top:3924;width:7110;height:2" coordorigin="536,3924" coordsize="7110,2">
              <v:shape style="position:absolute;left:536;top:3924;width:7110;height:2" coordorigin="536,3924" coordsize="7110,0" path="m7646,3924l536,3924e" filled="f" stroked="t" strokeweight="1.6pt" strokecolor="#01020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INSTRUCTIONS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53" w:right="85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Print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TLY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NC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pla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only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PE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per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form.</w:t>
      </w:r>
    </w:p>
    <w:p>
      <w:pPr>
        <w:spacing w:before="58" w:after="0" w:line="240" w:lineRule="auto"/>
        <w:ind w:left="153" w:right="59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more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room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needed,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other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sheet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same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size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staple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toget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er.</w:t>
      </w:r>
    </w:p>
    <w:p>
      <w:pPr>
        <w:spacing w:before="58" w:after="0" w:line="240" w:lineRule="auto"/>
        <w:ind w:left="153" w:right="220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Ple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WR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LEGI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LY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his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grea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ly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duce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errors.</w:t>
      </w:r>
    </w:p>
    <w:p>
      <w:pPr>
        <w:spacing w:before="58" w:after="0" w:line="240" w:lineRule="auto"/>
        <w:ind w:left="153" w:right="167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List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all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order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list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ctions.</w:t>
      </w:r>
    </w:p>
    <w:p>
      <w:pPr>
        <w:spacing w:before="59" w:after="0" w:line="240" w:lineRule="auto"/>
        <w:ind w:left="153" w:right="265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Include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sizes,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e.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6-oz.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pkg.,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24-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z.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can.</w:t>
      </w:r>
    </w:p>
    <w:p>
      <w:pPr>
        <w:spacing w:before="58" w:after="0" w:line="240" w:lineRule="auto"/>
        <w:ind w:left="153" w:right="97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nam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ingredi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ctio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e.g.,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“Combine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flo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sugar.”</w:t>
      </w:r>
    </w:p>
    <w:p>
      <w:pPr>
        <w:spacing w:before="58" w:after="0" w:line="240" w:lineRule="auto"/>
        <w:ind w:left="153" w:right="189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atements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like,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“Com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first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three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ients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”</w:t>
      </w:r>
    </w:p>
    <w:p>
      <w:pPr>
        <w:spacing w:before="58" w:after="0" w:line="240" w:lineRule="auto"/>
        <w:ind w:left="153" w:right="113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Include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temper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ures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cooking,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chilli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g,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baking,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and/or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freezing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times.</w:t>
      </w:r>
    </w:p>
    <w:p>
      <w:pPr>
        <w:spacing w:before="58" w:after="0" w:line="240" w:lineRule="auto"/>
        <w:ind w:left="153" w:right="98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istent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with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spelling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our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name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for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each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recipe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contribute.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2" w:lineRule="exact"/>
        <w:ind w:left="513" w:right="112" w:firstLine="-360"/>
        <w:jc w:val="left"/>
        <w:tabs>
          <w:tab w:pos="50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Any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special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recipe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notes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(an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thing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other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than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ingredients,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direc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ions,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contributor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name,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serving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ze,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recipe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title)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uld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ept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separate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comment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bott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</w:p>
    <w:p>
      <w:pPr>
        <w:spacing w:before="0" w:after="0" w:line="188" w:lineRule="exact"/>
        <w:ind w:left="51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22.719999pt;margin-top:22.079992pt;width:363.64pt;height:149.920pt;mso-position-horizontal-relative:page;mso-position-vertical-relative:paragraph;z-index:-323" coordorigin="454,442" coordsize="7273,2998">
            <v:shape style="position:absolute;left:454;top:442;width:7273;height:2998" type="#_x0000_t75">
              <v:imagedata r:id="rId5" o:title=""/>
            </v:shape>
            <v:group style="position:absolute;left:464;top:1185;width:266;height:389" coordorigin="464,1185" coordsize="266,389">
              <v:shape style="position:absolute;left:464;top:1185;width:266;height:389" coordorigin="464,1185" coordsize="266,389" path="m464,1185l464,1574,731,1574,731,1185,464,1185xe" filled="t" fillcolor="#607C9F" stroked="f">
                <v:path arrowok="t"/>
                <v:fill/>
              </v:shape>
            </v:group>
            <v:group style="position:absolute;left:464;top:1552;width:266;height:388" coordorigin="464,1552" coordsize="266,388">
              <v:shape style="position:absolute;left:464;top:1552;width:266;height:388" coordorigin="464,1552" coordsize="266,388" path="m464,1552l464,1940,731,1940,731,1552,464,1552e" filled="t" fillcolor="#607C9F" stroked="f">
                <v:path arrowok="t"/>
                <v:fill/>
              </v:shape>
            </v:group>
            <v:group style="position:absolute;left:7495;top:819;width:222;height:388" coordorigin="7495,819" coordsize="222,388">
              <v:shape style="position:absolute;left:7495;top:819;width:222;height:388" coordorigin="7495,819" coordsize="222,388" path="m7495,819l7495,1206,7717,1206,7717,819,7495,819xe" filled="t" fillcolor="#607C9F" stroked="f">
                <v:path arrowok="t"/>
                <v:fill/>
              </v:shape>
            </v:group>
            <v:group style="position:absolute;left:7495;top:1185;width:222;height:389" coordorigin="7495,1185" coordsize="222,389">
              <v:shape style="position:absolute;left:7495;top:1185;width:222;height:389" coordorigin="7495,1185" coordsize="222,389" path="m7495,1185l7495,1574,7717,1574,7717,1185,7495,1185xe" filled="t" fillcolor="#607C9F" stroked="f">
                <v:path arrowok="t"/>
                <v:fill/>
              </v:shape>
            </v:group>
            <v:group style="position:absolute;left:7495;top:1552;width:222;height:388" coordorigin="7495,1552" coordsize="222,388">
              <v:shape style="position:absolute;left:7495;top:1552;width:222;height:388" coordorigin="7495,1552" coordsize="222,388" path="m7495,1552l7495,1940,7717,1940,7717,1552,7495,1552e" filled="t" fillcolor="#607C9F" stroked="f">
                <v:path arrowok="t"/>
                <v:fill/>
              </v:shape>
            </v:group>
            <v:group style="position:absolute;left:7495;top:1926;width:222;height:388" coordorigin="7495,1926" coordsize="222,388">
              <v:shape style="position:absolute;left:7495;top:1926;width:222;height:388" coordorigin="7495,1926" coordsize="222,388" path="m7495,1926l7495,2314,7717,2314,7717,1926,7495,1926xe" filled="t" fillcolor="#607C9F" stroked="f">
                <v:path arrowok="t"/>
                <v:fill/>
              </v:shape>
            </v:group>
            <v:group style="position:absolute;left:7495;top:2294;width:222;height:388" coordorigin="7495,2294" coordsize="222,388">
              <v:shape style="position:absolute;left:7495;top:2294;width:222;height:388" coordorigin="7495,2294" coordsize="222,388" path="m7495,2294l7495,2681,7717,2681,7717,2294,7495,2294xe" filled="t" fillcolor="#607C9F" stroked="f">
                <v:path arrowok="t"/>
                <v:fill/>
              </v:shape>
            </v:group>
            <v:group style="position:absolute;left:7495;top:2675;width:222;height:388" coordorigin="7495,2675" coordsize="222,388">
              <v:shape style="position:absolute;left:7495;top:2675;width:222;height:388" coordorigin="7495,2675" coordsize="222,388" path="m7495,2675l7495,3063,7717,3063,7717,2675,7495,2675xe" filled="t" fillcolor="#607C9F" stroked="f">
                <v:path arrowok="t"/>
                <v:fill/>
              </v:shape>
            </v:group>
            <v:group style="position:absolute;left:731;top:563;width:6764;height:2759" coordorigin="731,563" coordsize="6764,2759">
              <v:shape style="position:absolute;left:731;top:563;width:6764;height:2759" coordorigin="731,563" coordsize="6764,2759" path="m731,563l731,3322,7495,3322,7495,563,731,563e" filled="t" fillcolor="#FFFFFF" stroked="f">
                <v:path arrowok="t"/>
                <v:fill/>
              </v:shape>
            </v:group>
            <v:group style="position:absolute;left:727;top:1568;width:2;height:894" coordorigin="727,1568" coordsize="2,894">
              <v:shape style="position:absolute;left:727;top:1568;width:2;height:894" coordorigin="727,1568" coordsize="0,894" path="m727,1568l727,2462e" filled="f" stroked="t" strokeweight=".63998pt" strokecolor="#010202">
                <v:path arrowok="t"/>
              </v:shape>
            </v:group>
            <v:group style="position:absolute;left:3633;top:1572;width:2;height:884" coordorigin="3633,1572" coordsize="2,884">
              <v:shape style="position:absolute;left:3633;top:1572;width:2;height:884" coordorigin="3633,1572" coordsize="0,884" path="m3633,1572l3633,2457e" filled="f" stroked="t" strokeweight=".64001pt" strokecolor="#010202">
                <v:path arrowok="t"/>
              </v:shape>
            </v:group>
            <v:group style="position:absolute;left:4672;top:1572;width:2;height:884" coordorigin="4672,1572" coordsize="2,884">
              <v:shape style="position:absolute;left:4672;top:1572;width:2;height:884" coordorigin="4672,1572" coordsize="0,884" path="m4672,1572l4672,2457e" filled="f" stroked="t" strokeweight=".639990pt" strokecolor="#010202">
                <v:path arrowok="t"/>
              </v:shape>
            </v:group>
            <v:group style="position:absolute;left:5924;top:1572;width:2;height:1183" coordorigin="5924,1572" coordsize="2,1183">
              <v:shape style="position:absolute;left:5924;top:1572;width:2;height:1183" coordorigin="5924,1572" coordsize="0,1183" path="m5924,1572l5924,2756e" filled="f" stroked="t" strokeweight=".64001pt" strokecolor="#010202">
                <v:path arrowok="t"/>
              </v:shape>
            </v:group>
            <v:group style="position:absolute;left:7456;top:1568;width:2;height:1207" coordorigin="7456,1568" coordsize="2,1207">
              <v:shape style="position:absolute;left:7456;top:1568;width:2;height:1207" coordorigin="7456,1568" coordsize="0,1207" path="m7456,1568l7456,2775e" filled="f" stroked="t" strokeweight=".63998pt" strokecolor="#010202">
                <v:path arrowok="t"/>
              </v:shape>
            </v:group>
            <v:group style="position:absolute;left:721;top:1568;width:6740;height:2" coordorigin="721,1568" coordsize="6740,2">
              <v:shape style="position:absolute;left:721;top:1568;width:6740;height:2" coordorigin="721,1568" coordsize="6740,0" path="m7462,1568l721,1568e" filled="f" stroked="t" strokeweight=".63998pt" strokecolor="#010202">
                <v:path arrowok="t"/>
              </v:shape>
            </v:group>
            <v:group style="position:absolute;left:731;top:1866;width:6720;height:2" coordorigin="731,1866" coordsize="6720,2">
              <v:shape style="position:absolute;left:731;top:1866;width:6720;height:2" coordorigin="731,1866" coordsize="6720,0" path="m7451,1866l731,1866e" filled="f" stroked="t" strokeweight=".63998pt" strokecolor="#010202">
                <v:path arrowok="t"/>
              </v:shape>
            </v:group>
            <v:group style="position:absolute;left:731;top:2165;width:6720;height:2" coordorigin="731,2165" coordsize="6720,2">
              <v:shape style="position:absolute;left:731;top:2165;width:6720;height:2" coordorigin="731,2165" coordsize="6720,0" path="m7451,2165l731,2165e" filled="f" stroked="t" strokeweight=".63998pt" strokecolor="#010202">
                <v:path arrowok="t"/>
              </v:shape>
            </v:group>
            <v:group style="position:absolute;left:721;top:2462;width:6730;height:2" coordorigin="721,2462" coordsize="6730,2">
              <v:shape style="position:absolute;left:721;top:2462;width:6730;height:2" coordorigin="721,2462" coordsize="6730,0" path="m7451,2462l721,2462e" filled="f" stroked="t" strokeweight=".63998pt" strokecolor="#010202">
                <v:path arrowok="t"/>
              </v:shape>
            </v:group>
            <v:group style="position:absolute;left:5918;top:2776;width:1543;height:2" coordorigin="5918,2776" coordsize="1543,2">
              <v:shape style="position:absolute;left:5918;top:2776;width:1543;height:2" coordorigin="5918,2776" coordsize="1543,0" path="m7462,2776l5918,2776e" filled="f" stroked="t" strokeweight="2.14pt" strokecolor="#010202">
                <v:path arrowok="t"/>
              </v:shape>
            </v:group>
            <v:group style="position:absolute;left:721;top:3125;width:6740;height:2" coordorigin="721,3125" coordsize="6740,2">
              <v:shape style="position:absolute;left:721;top:3125;width:6740;height:2" coordorigin="721,3125" coordsize="6740,0" path="m7462,3125l721,3125e" filled="f" stroked="t" strokeweight=".63998pt" strokecolor="#01020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this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form,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as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not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clud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unl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tra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it.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34" w:after="0" w:line="240" w:lineRule="auto"/>
        <w:ind w:right="6033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nd,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5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Volunt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ter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Kern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County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taste-tempting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/CD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featur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avorite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heart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publish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hardb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ecial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interest,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helpful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dividers.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treasured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Please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favorite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several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group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recipes.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contributing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antic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certa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03" w:right="2695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08.640015pt;margin-top:18.85586pt;width:359.5pt;height:178.6pt;mso-position-horizontal-relative:page;mso-position-vertical-relative:paragraph;z-index:-321" coordorigin="8173,377" coordsize="7190,3572">
            <v:group style="position:absolute;left:8183;top:387;width:7170;height:3552" coordorigin="8183,387" coordsize="7170,3552">
              <v:shape style="position:absolute;left:8183;top:387;width:7170;height:3552" coordorigin="8183,387" coordsize="7170,3552" path="m15353,3939l15353,387,8183,387,8183,3939,8213,3939,8213,417,15323,417,15323,3939,15353,3939e" filled="t" fillcolor="#010202" stroked="f">
                <v:path arrowok="t"/>
                <v:fill/>
              </v:shape>
            </v:group>
            <v:group style="position:absolute;left:8213;top:3924;width:7110;height:2" coordorigin="8213,3924" coordsize="7110,2">
              <v:shape style="position:absolute;left:8213;top:3924;width:7110;height:2" coordorigin="8213,3924" coordsize="7110,0" path="m15323,3924l8213,3924e" filled="f" stroked="t" strokeweight="1.6pt" strokecolor="#01020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INSTRUCTIONS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4" w:right="968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Print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TLY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NC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pla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only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PE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per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form.</w:t>
      </w:r>
    </w:p>
    <w:p>
      <w:pPr>
        <w:spacing w:before="58" w:after="0" w:line="240" w:lineRule="auto"/>
        <w:ind w:left="44" w:right="704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more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room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needed,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other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sheet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same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size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staple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toget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er.</w:t>
      </w:r>
    </w:p>
    <w:p>
      <w:pPr>
        <w:spacing w:before="58" w:after="0" w:line="240" w:lineRule="auto"/>
        <w:ind w:left="44" w:right="2310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Ple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WR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LEGI</w:t>
      </w:r>
      <w:r>
        <w:rPr>
          <w:rFonts w:ascii="Arial" w:hAnsi="Arial" w:cs="Arial" w:eastAsia="Arial"/>
          <w:sz w:val="17"/>
          <w:szCs w:val="17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LY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his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ill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grea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ly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duce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errors.</w:t>
      </w:r>
    </w:p>
    <w:p>
      <w:pPr>
        <w:spacing w:before="58" w:after="0" w:line="240" w:lineRule="auto"/>
        <w:ind w:left="44" w:right="178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List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all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order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list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ctions.</w:t>
      </w:r>
    </w:p>
    <w:p>
      <w:pPr>
        <w:spacing w:before="59" w:after="0" w:line="240" w:lineRule="auto"/>
        <w:ind w:left="44" w:right="2764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Include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sizes,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e.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6-oz.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pkg.,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24-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z.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can.</w:t>
      </w:r>
    </w:p>
    <w:p>
      <w:pPr>
        <w:spacing w:before="58" w:after="0" w:line="240" w:lineRule="auto"/>
        <w:ind w:left="44" w:right="108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nam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ingredi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dir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ctio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e.g.,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“Combine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flo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sugar.”</w:t>
      </w:r>
    </w:p>
    <w:p>
      <w:pPr>
        <w:spacing w:before="58" w:after="0" w:line="240" w:lineRule="auto"/>
        <w:ind w:left="44" w:right="2008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use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atements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like,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“Com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first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three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ients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”</w:t>
      </w:r>
    </w:p>
    <w:p>
      <w:pPr>
        <w:spacing w:before="58" w:after="0" w:line="240" w:lineRule="auto"/>
        <w:ind w:left="44" w:right="124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Include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temper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ures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cooking,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chilli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g,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baking,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and/or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freezing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times.</w:t>
      </w:r>
    </w:p>
    <w:p>
      <w:pPr>
        <w:spacing w:before="58" w:after="0" w:line="240" w:lineRule="auto"/>
        <w:ind w:left="44" w:right="109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istent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with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spelling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our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name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for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each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recipe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contribute.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2" w:lineRule="exact"/>
        <w:ind w:left="404" w:right="221" w:firstLine="-360"/>
        <w:jc w:val="left"/>
        <w:tabs>
          <w:tab w:pos="40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Symbol" w:hAnsi="Symbol" w:cs="Symbol" w:eastAsia="Symbol"/>
          <w:sz w:val="20"/>
          <w:szCs w:val="20"/>
          <w:spacing w:val="0"/>
          <w:w w:val="100"/>
        </w:rPr>
        <w:t>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Any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special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recipe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notes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(an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thing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other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than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ingredients,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direc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ions,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contributor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name,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serving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ze,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recipe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title)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sh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uld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ept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as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separate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comment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bott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of</w:t>
      </w:r>
    </w:p>
    <w:p>
      <w:pPr>
        <w:spacing w:before="0" w:after="0" w:line="188" w:lineRule="exact"/>
        <w:ind w:left="40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406.540009pt;margin-top:22.079992pt;width:363.64pt;height:149.920pt;mso-position-horizontal-relative:page;mso-position-vertical-relative:paragraph;z-index:-320" coordorigin="8131,442" coordsize="7273,2998">
            <v:shape style="position:absolute;left:8131;top:442;width:7273;height:2998" type="#_x0000_t75">
              <v:imagedata r:id="rId6" o:title=""/>
            </v:shape>
            <v:group style="position:absolute;left:8141;top:1185;width:266;height:389" coordorigin="8141,1185" coordsize="266,389">
              <v:shape style="position:absolute;left:8141;top:1185;width:266;height:389" coordorigin="8141,1185" coordsize="266,389" path="m8141,1185l8141,1574,8407,1574,8407,1185,8141,1185xe" filled="t" fillcolor="#607C9F" stroked="f">
                <v:path arrowok="t"/>
                <v:fill/>
              </v:shape>
            </v:group>
            <v:group style="position:absolute;left:8141;top:1552;width:266;height:388" coordorigin="8141,1552" coordsize="266,388">
              <v:shape style="position:absolute;left:8141;top:1552;width:266;height:388" coordorigin="8141,1552" coordsize="266,388" path="m8141,1552l8141,1940,8407,1940,8407,1552,8141,1552e" filled="t" fillcolor="#607C9F" stroked="f">
                <v:path arrowok="t"/>
                <v:fill/>
              </v:shape>
            </v:group>
            <v:group style="position:absolute;left:8141;top:1926;width:266;height:388" coordorigin="8141,1926" coordsize="266,388">
              <v:shape style="position:absolute;left:8141;top:1926;width:266;height:388" coordorigin="8141,1926" coordsize="266,388" path="m8141,1926l8141,2314,8407,2314,8407,1926,8141,1926xe" filled="t" fillcolor="#607C9F" stroked="f">
                <v:path arrowok="t"/>
                <v:fill/>
              </v:shape>
            </v:group>
            <v:group style="position:absolute;left:15172;top:819;width:222;height:388" coordorigin="15172,819" coordsize="222,388">
              <v:shape style="position:absolute;left:15172;top:819;width:222;height:388" coordorigin="15172,819" coordsize="222,388" path="m15172,819l15172,1206,15394,1206,15394,819,15172,819e" filled="t" fillcolor="#607C9F" stroked="f">
                <v:path arrowok="t"/>
                <v:fill/>
              </v:shape>
            </v:group>
            <v:group style="position:absolute;left:15172;top:1185;width:222;height:389" coordorigin="15172,1185" coordsize="222,389">
              <v:shape style="position:absolute;left:15172;top:1185;width:222;height:389" coordorigin="15172,1185" coordsize="222,389" path="m15172,1185l15172,1574,15394,1574,15394,1185,15172,1185e" filled="t" fillcolor="#607C9F" stroked="f">
                <v:path arrowok="t"/>
                <v:fill/>
              </v:shape>
            </v:group>
            <v:group style="position:absolute;left:15172;top:1552;width:222;height:388" coordorigin="15172,1552" coordsize="222,388">
              <v:shape style="position:absolute;left:15172;top:1552;width:222;height:388" coordorigin="15172,1552" coordsize="222,388" path="m15172,1552l15172,1940,15394,1940,15394,1552,15172,1552e" filled="t" fillcolor="#607C9F" stroked="f">
                <v:path arrowok="t"/>
                <v:fill/>
              </v:shape>
            </v:group>
            <v:group style="position:absolute;left:15172;top:1926;width:222;height:388" coordorigin="15172,1926" coordsize="222,388">
              <v:shape style="position:absolute;left:15172;top:1926;width:222;height:388" coordorigin="15172,1926" coordsize="222,388" path="m15172,1926l15172,2314,15394,2314,15394,1926,15172,1926e" filled="t" fillcolor="#607C9F" stroked="f">
                <v:path arrowok="t"/>
                <v:fill/>
              </v:shape>
            </v:group>
            <v:group style="position:absolute;left:15172;top:2294;width:222;height:388" coordorigin="15172,2294" coordsize="222,388">
              <v:shape style="position:absolute;left:15172;top:2294;width:222;height:388" coordorigin="15172,2294" coordsize="222,388" path="m15172,2294l15172,2681,15394,2681,15394,2294,15172,2294e" filled="t" fillcolor="#607C9F" stroked="f">
                <v:path arrowok="t"/>
                <v:fill/>
              </v:shape>
            </v:group>
            <v:group style="position:absolute;left:15172;top:2675;width:222;height:388" coordorigin="15172,2675" coordsize="222,388">
              <v:shape style="position:absolute;left:15172;top:2675;width:222;height:388" coordorigin="15172,2675" coordsize="222,388" path="m15172,2675l15172,3063,15394,3063,15394,2675,15172,2675e" filled="t" fillcolor="#607C9F" stroked="f">
                <v:path arrowok="t"/>
                <v:fill/>
              </v:shape>
            </v:group>
            <v:group style="position:absolute;left:8407;top:563;width:6764;height:2759" coordorigin="8407,563" coordsize="6764,2759">
              <v:shape style="position:absolute;left:8407;top:563;width:6764;height:2759" coordorigin="8407,563" coordsize="6764,2759" path="m8407,563l8407,3322,15172,3322,15172,563,8407,563e" filled="t" fillcolor="#FFFFFF" stroked="f">
                <v:path arrowok="t"/>
                <v:fill/>
              </v:shape>
            </v:group>
            <v:group style="position:absolute;left:8403;top:1568;width:2;height:894" coordorigin="8403,1568" coordsize="2,894">
              <v:shape style="position:absolute;left:8403;top:1568;width:2;height:894" coordorigin="8403,1568" coordsize="0,894" path="m8403,1568l8403,2462e" filled="f" stroked="t" strokeweight=".64001pt" strokecolor="#010202">
                <v:path arrowok="t"/>
              </v:shape>
            </v:group>
            <v:group style="position:absolute;left:11309;top:1572;width:2;height:884" coordorigin="11309,1572" coordsize="2,884">
              <v:shape style="position:absolute;left:11309;top:1572;width:2;height:884" coordorigin="11309,1572" coordsize="0,884" path="m11309,1572l11309,2457e" filled="f" stroked="t" strokeweight=".640040pt" strokecolor="#010202">
                <v:path arrowok="t"/>
              </v:shape>
            </v:group>
            <v:group style="position:absolute;left:12349;top:1572;width:2;height:884" coordorigin="12349,1572" coordsize="2,884">
              <v:shape style="position:absolute;left:12349;top:1572;width:2;height:884" coordorigin="12349,1572" coordsize="0,884" path="m12349,1572l12349,2457e" filled="f" stroked="t" strokeweight=".63998pt" strokecolor="#010202">
                <v:path arrowok="t"/>
              </v:shape>
            </v:group>
            <v:group style="position:absolute;left:13600;top:1572;width:2;height:1183" coordorigin="13600,1572" coordsize="2,1183">
              <v:shape style="position:absolute;left:13600;top:1572;width:2;height:1183" coordorigin="13600,1572" coordsize="0,1183" path="m13600,1572l13600,2756e" filled="f" stroked="t" strokeweight=".63998pt" strokecolor="#010202">
                <v:path arrowok="t"/>
              </v:shape>
            </v:group>
            <v:group style="position:absolute;left:15133;top:1568;width:2;height:1207" coordorigin="15133,1568" coordsize="2,1207">
              <v:shape style="position:absolute;left:15133;top:1568;width:2;height:1207" coordorigin="15133,1568" coordsize="0,1207" path="m15133,1568l15133,2775e" filled="f" stroked="t" strokeweight=".640040pt" strokecolor="#010202">
                <v:path arrowok="t"/>
              </v:shape>
            </v:group>
            <v:group style="position:absolute;left:8398;top:1568;width:6740;height:2" coordorigin="8398,1568" coordsize="6740,2">
              <v:shape style="position:absolute;left:8398;top:1568;width:6740;height:2" coordorigin="8398,1568" coordsize="6740,0" path="m15138,1568l8398,1568e" filled="f" stroked="t" strokeweight=".63998pt" strokecolor="#010202">
                <v:path arrowok="t"/>
              </v:shape>
            </v:group>
            <v:group style="position:absolute;left:8407;top:1866;width:6720;height:2" coordorigin="8407,1866" coordsize="6720,2">
              <v:shape style="position:absolute;left:8407;top:1866;width:6720;height:2" coordorigin="8407,1866" coordsize="6720,0" path="m15127,1866l8407,1866e" filled="f" stroked="t" strokeweight=".63998pt" strokecolor="#010202">
                <v:path arrowok="t"/>
              </v:shape>
            </v:group>
            <v:group style="position:absolute;left:8407;top:2165;width:6720;height:2" coordorigin="8407,2165" coordsize="6720,2">
              <v:shape style="position:absolute;left:8407;top:2165;width:6720;height:2" coordorigin="8407,2165" coordsize="6720,0" path="m15127,2165l8407,2165e" filled="f" stroked="t" strokeweight=".63998pt" strokecolor="#010202">
                <v:path arrowok="t"/>
              </v:shape>
            </v:group>
            <v:group style="position:absolute;left:8398;top:2462;width:6730;height:2" coordorigin="8398,2462" coordsize="6730,2">
              <v:shape style="position:absolute;left:8398;top:2462;width:6730;height:2" coordorigin="8398,2462" coordsize="6730,0" path="m15127,2462l8398,2462e" filled="f" stroked="t" strokeweight=".63998pt" strokecolor="#010202">
                <v:path arrowok="t"/>
              </v:shape>
            </v:group>
            <v:group style="position:absolute;left:13595;top:2776;width:1543;height:2" coordorigin="13595,2776" coordsize="1543,2">
              <v:shape style="position:absolute;left:13595;top:2776;width:1543;height:2" coordorigin="13595,2776" coordsize="1543,0" path="m15138,2776l13595,2776e" filled="f" stroked="t" strokeweight="2.14pt" strokecolor="#010202">
                <v:path arrowok="t"/>
              </v:shape>
            </v:group>
            <v:group style="position:absolute;left:8398;top:3125;width:6740;height:2" coordorigin="8398,3125" coordsize="6740,2">
              <v:shape style="position:absolute;left:8398;top:3125;width:6740;height:2" coordorigin="8398,3125" coordsize="6740,0" path="m15138,3125l8398,3125e" filled="f" stroked="t" strokeweight=".63998pt" strokecolor="#01020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this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form,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as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th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not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be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clud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unl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tra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17"/>
          <w:szCs w:val="17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it.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620" w:bottom="280" w:left="440" w:right="420"/>
          <w:cols w:num="2" w:equalWidth="0">
            <w:col w:w="7195" w:space="590"/>
            <w:col w:w="719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5840" w:h="12240" w:orient="landscape"/>
          <w:pgMar w:top="620" w:bottom="280" w:left="440" w:right="420"/>
        </w:sectPr>
      </w:pPr>
      <w:rPr/>
    </w:p>
    <w:p>
      <w:pPr>
        <w:spacing w:before="0" w:after="0" w:line="340" w:lineRule="exact"/>
        <w:ind w:left="1208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pict>
          <v:shape style="position:absolute;margin-left:19.440001pt;margin-top:18.420pt;width:31.139999pt;height:47.639999pt;mso-position-horizontal-relative:page;mso-position-vertical-relative:page;z-index:-325" type="#_x0000_t75">
            <v:imagedata r:id="rId7" o:title=""/>
          </v:shape>
        </w:pict>
      </w:r>
      <w:r>
        <w:rPr/>
        <w:pict>
          <v:shape style="position:absolute;margin-left:403.26001pt;margin-top:18.420pt;width:31.139999pt;height:47.639999pt;mso-position-horizontal-relative:page;mso-position-vertical-relative:page;z-index:-322" type="#_x0000_t75">
            <v:imagedata r:id="rId8" o:title=""/>
          </v:shape>
        </w:pic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Please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ollowi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ems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4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me: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98" w:after="0" w:line="240" w:lineRule="auto"/>
        <w:ind w:left="3490" w:right="-80"/>
        <w:jc w:val="left"/>
        <w:tabs>
          <w:tab w:pos="4680" w:val="left"/>
          <w:tab w:pos="60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2"/>
          <w:szCs w:val="22"/>
          <w:spacing w:val="-2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Qty</w:t>
      </w:r>
      <w:r>
        <w:rPr>
          <w:rFonts w:ascii="Times New Roman" w:hAnsi="Times New Roman" w:cs="Times New Roman" w:eastAsia="Times New Roman"/>
          <w:sz w:val="22"/>
          <w:szCs w:val="22"/>
          <w:spacing w:val="-2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Total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30" w:after="0" w:line="266" w:lineRule="auto"/>
        <w:ind w:left="306" w:right="2389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Cookbook/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Combo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$18/ea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Cookbook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$15/ea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$10/ea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27" w:after="0" w:line="240" w:lineRule="auto"/>
        <w:ind w:left="296" w:right="955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accept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ch</w:t>
      </w:r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k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&amp;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Cr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Ca</w:t>
      </w:r>
      <w:r>
        <w:rPr>
          <w:rFonts w:ascii="Calibri" w:hAnsi="Calibri" w:cs="Calibri" w:eastAsia="Calibri"/>
          <w:sz w:val="18"/>
          <w:szCs w:val="18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74" w:after="0" w:line="240" w:lineRule="auto"/>
        <w:ind w:left="296" w:right="5539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Name: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340" w:lineRule="exact"/>
        <w:ind w:left="912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Please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ollowi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ems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4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me: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98" w:after="0" w:line="240" w:lineRule="auto"/>
        <w:ind w:left="3193" w:right="-20"/>
        <w:jc w:val="left"/>
        <w:tabs>
          <w:tab w:pos="4400" w:val="left"/>
          <w:tab w:pos="57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Price</w:t>
      </w:r>
      <w:r>
        <w:rPr>
          <w:rFonts w:ascii="Times New Roman" w:hAnsi="Times New Roman" w:cs="Times New Roman" w:eastAsia="Times New Roman"/>
          <w:sz w:val="22"/>
          <w:szCs w:val="22"/>
          <w:spacing w:val="-2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Qty</w:t>
      </w:r>
      <w:r>
        <w:rPr>
          <w:rFonts w:ascii="Times New Roman" w:hAnsi="Times New Roman" w:cs="Times New Roman" w:eastAsia="Times New Roman"/>
          <w:sz w:val="22"/>
          <w:szCs w:val="22"/>
          <w:spacing w:val="-2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Total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30" w:after="0" w:line="266" w:lineRule="auto"/>
        <w:ind w:left="10" w:right="3215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Cookbook/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Combo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$18/ea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Cookbook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$15/ea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$10/ea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27" w:after="0" w:line="240" w:lineRule="auto"/>
        <w:ind w:right="1779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W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accept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ch</w:t>
      </w:r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k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&amp;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Cr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i/>
        </w:rPr>
        <w:t>Ca</w:t>
      </w:r>
      <w:r>
        <w:rPr>
          <w:rFonts w:ascii="Calibri" w:hAnsi="Calibri" w:cs="Calibri" w:eastAsia="Calibri"/>
          <w:sz w:val="18"/>
          <w:szCs w:val="18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i/>
        </w:rPr>
        <w:t>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                              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74" w:after="0" w:line="240" w:lineRule="auto"/>
        <w:ind w:right="636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Name: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5840" w:h="12240" w:orient="landscape"/>
          <w:pgMar w:top="620" w:bottom="280" w:left="440" w:right="420"/>
          <w:cols w:num="2" w:equalWidth="0">
            <w:col w:w="6479" w:space="1495"/>
            <w:col w:w="7006"/>
          </w:cols>
        </w:sectPr>
      </w:pPr>
      <w:rPr/>
    </w:p>
    <w:p>
      <w:pPr>
        <w:spacing w:before="94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35.096661pt;height:102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89" w:right="-20"/>
        <w:jc w:val="left"/>
        <w:tabs>
          <w:tab w:pos="7320" w:val="left"/>
        </w:tabs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108.239998pt;margin-top:13.765595pt;width:286.62pt;height:.1pt;mso-position-horizontal-relative:page;mso-position-vertical-relative:paragraph;z-index:-319" coordorigin="2165,275" coordsize="5732,2">
            <v:shape style="position:absolute;left:2165;top:275;width:5732;height:2" coordorigin="2165,275" coordsize="5732,0" path="m2165,275l7897,275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442.26001pt;margin-top:13.465595pt;width:132.12pt;height:.1pt;mso-position-horizontal-relative:page;mso-position-vertical-relative:paragraph;z-index:-317" coordorigin="8845,269" coordsize="2642,2">
            <v:shape style="position:absolute;left:8845;top:269;width:2642;height:2" coordorigin="8845,269" coordsize="2642,0" path="m8845,269l11488,269e" filled="f" stroked="t" strokeweight=".75pt" strokecolor="#010202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Contributor:</w:t>
      </w:r>
      <w:r>
        <w:rPr>
          <w:rFonts w:ascii="Times New Roman" w:hAnsi="Times New Roman" w:cs="Times New Roman" w:eastAsia="Times New Roman"/>
          <w:sz w:val="16"/>
          <w:szCs w:val="16"/>
          <w:spacing w:val="-15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Phone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9" w:right="-20"/>
        <w:jc w:val="left"/>
        <w:tabs>
          <w:tab w:pos="7320" w:val="left"/>
        </w:tabs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109.019997pt;margin-top:12.505374pt;width:286.62pt;height:.1pt;mso-position-horizontal-relative:page;mso-position-vertical-relative:paragraph;z-index:-318" coordorigin="2180,250" coordsize="5732,2">
            <v:shape style="position:absolute;left:2180;top:250;width:5732;height:2" coordorigin="2180,250" coordsize="5732,0" path="m2180,250l7913,250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442.619995pt;margin-top:12.205374pt;width:132.12pt;height:.1pt;mso-position-horizontal-relative:page;mso-position-vertical-relative:paragraph;z-index:-316" coordorigin="8852,244" coordsize="2642,2">
            <v:shape style="position:absolute;left:8852;top:244;width:2642;height:2" coordorigin="8852,244" coordsize="2642,0" path="m8852,244l11495,244e" filled="f" stroked="t" strokeweight=".75pt" strokecolor="#010202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Occupa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16"/>
          <w:szCs w:val="16"/>
          <w:spacing w:val="-15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‐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ma</w:t>
      </w:r>
      <w:r>
        <w:rPr>
          <w:rFonts w:ascii="Calibri" w:hAnsi="Calibri" w:cs="Calibri" w:eastAsia="Calibri"/>
          <w:sz w:val="16"/>
          <w:szCs w:val="16"/>
          <w:spacing w:val="1"/>
          <w:w w:val="100"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l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9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spacing w:val="0"/>
          <w:w w:val="100"/>
        </w:rPr>
        <w:t>Organiza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ti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on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3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61.119843" w:type="dxa"/>
      </w:tblPr>
      <w:tblGrid/>
      <w:tr>
        <w:trPr>
          <w:trHeight w:val="796" w:hRule="exact"/>
        </w:trPr>
        <w:tc>
          <w:tcPr>
            <w:tcW w:w="2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5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Ap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zers</w:t>
            </w:r>
          </w:p>
        </w:tc>
        <w:tc>
          <w:tcPr>
            <w:tcW w:w="839" w:type="dxa"/>
            <w:tcBorders>
              <w:top w:val="single" w:sz="6" w:space="0" w:color="010202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86"/>
              <w:jc w:val="righ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73" w:type="dxa"/>
            <w:tcBorders>
              <w:top w:val="single" w:sz="6" w:space="0" w:color="010202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Soups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Salads</w:t>
            </w:r>
          </w:p>
        </w:tc>
        <w:tc>
          <w:tcPr>
            <w:tcW w:w="753" w:type="dxa"/>
            <w:tcBorders>
              <w:top w:val="single" w:sz="6" w:space="0" w:color="010202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499" w:right="-20"/>
              <w:jc w:val="lef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5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Veget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bles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des</w:t>
            </w:r>
          </w:p>
        </w:tc>
        <w:tc>
          <w:tcPr>
            <w:tcW w:w="4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13" w:type="dxa"/>
            <w:tcBorders>
              <w:top w:val="single" w:sz="6" w:space="0" w:color="010202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60" w:right="-20"/>
              <w:jc w:val="lef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30" w:type="dxa"/>
            <w:tcBorders>
              <w:top w:val="single" w:sz="6" w:space="0" w:color="010202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Grill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BBQ</w:t>
            </w:r>
          </w:p>
        </w:tc>
      </w:tr>
      <w:tr>
        <w:trPr>
          <w:trHeight w:val="391" w:hRule="exact"/>
        </w:trPr>
        <w:tc>
          <w:tcPr>
            <w:tcW w:w="2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9" w:after="0" w:line="240" w:lineRule="auto"/>
              <w:ind w:left="40" w:right="-20"/>
              <w:jc w:val="lef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6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Main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Dishes</w:t>
            </w:r>
          </w:p>
        </w:tc>
        <w:tc>
          <w:tcPr>
            <w:tcW w:w="8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9" w:after="0" w:line="240" w:lineRule="auto"/>
              <w:ind w:right="86"/>
              <w:jc w:val="righ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6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Breads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Rolls</w:t>
            </w:r>
          </w:p>
        </w:tc>
        <w:tc>
          <w:tcPr>
            <w:tcW w:w="7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9" w:after="0" w:line="240" w:lineRule="auto"/>
              <w:ind w:left="499" w:right="-20"/>
              <w:jc w:val="lef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6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Desserts</w:t>
            </w:r>
          </w:p>
        </w:tc>
        <w:tc>
          <w:tcPr>
            <w:tcW w:w="4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9" w:after="0" w:line="240" w:lineRule="auto"/>
              <w:ind w:left="160" w:right="-20"/>
              <w:jc w:val="left"/>
              <w:rPr>
                <w:rFonts w:ascii="Symbol" w:hAnsi="Symbol" w:cs="Symbol" w:eastAsia="Symbol"/>
                <w:sz w:val="20"/>
                <w:szCs w:val="20"/>
              </w:rPr>
            </w:pPr>
            <w:rPr/>
            <w:r>
              <w:rPr>
                <w:rFonts w:ascii="Symbol" w:hAnsi="Symbol" w:cs="Symbol" w:eastAsia="Symbol"/>
                <w:sz w:val="20"/>
                <w:szCs w:val="20"/>
                <w:spacing w:val="-1"/>
                <w:w w:val="100"/>
              </w:rPr>
              <w:t></w:t>
            </w:r>
            <w:r>
              <w:rPr>
                <w:rFonts w:ascii="Symbol" w:hAnsi="Symbol" w:cs="Symbol" w:eastAsia="Symbo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6" w:after="0" w:line="240" w:lineRule="auto"/>
              <w:ind w:left="106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Other</w:t>
            </w:r>
          </w:p>
        </w:tc>
      </w:tr>
    </w:tbl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40" w:lineRule="exact"/>
        <w:ind w:left="4637" w:right="4689"/>
        <w:jc w:val="center"/>
        <w:rPr>
          <w:rFonts w:ascii="Calibri" w:hAnsi="Calibri" w:cs="Calibri" w:eastAsia="Calibri"/>
          <w:sz w:val="28"/>
          <w:szCs w:val="28"/>
        </w:rPr>
      </w:pPr>
      <w:rPr/>
      <w:r>
        <w:rPr/>
        <w:pict>
          <v:group style="position:absolute;margin-left:36pt;margin-top:38.445099pt;width:259.5pt;height:.1pt;mso-position-horizontal-relative:page;mso-position-vertical-relative:paragraph;z-index:-315" coordorigin="720,769" coordsize="5190,2">
            <v:shape style="position:absolute;left:720;top:769;width:5190;height:2" coordorigin="720,769" coordsize="5190,0" path="m720,769l5910,769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5.880001pt;margin-top:56.085098pt;width:259.5pt;height:.1pt;mso-position-horizontal-relative:page;mso-position-vertical-relative:paragraph;z-index:-314" coordorigin="718,1122" coordsize="5190,2">
            <v:shape style="position:absolute;left:718;top:1122;width:5190;height:2" coordorigin="718,1122" coordsize="5190,0" path="m718,1122l5908,1122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6.240002pt;margin-top:75.1651pt;width:259.5pt;height:.1pt;mso-position-horizontal-relative:page;mso-position-vertical-relative:paragraph;z-index:-313" coordorigin="725,1503" coordsize="5190,2">
            <v:shape style="position:absolute;left:725;top:1503;width:5190;height:2" coordorigin="725,1503" coordsize="5190,0" path="m725,1503l5915,1503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4.220001pt;margin-top:38.565098pt;width:262.02pt;height:.1pt;mso-position-horizontal-relative:page;mso-position-vertical-relative:paragraph;z-index:-307" coordorigin="6284,771" coordsize="5240,2">
            <v:shape style="position:absolute;left:6284;top:771;width:5240;height:2" coordorigin="6284,771" coordsize="5240,0" path="m6284,771l11525,771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4.100006pt;margin-top:56.685101pt;width:262.02pt;height:.1pt;mso-position-horizontal-relative:page;mso-position-vertical-relative:paragraph;z-index:-306" coordorigin="6282,1134" coordsize="5240,2">
            <v:shape style="position:absolute;left:6282;top:1134;width:5240;height:2" coordorigin="6282,1134" coordsize="5240,0" path="m6282,1134l11522,1134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4.399994pt;margin-top:75.225098pt;width:262.08pt;height:.1pt;mso-position-horizontal-relative:page;mso-position-vertical-relative:paragraph;z-index:-305" coordorigin="6288,1505" coordsize="5242,2">
            <v:shape style="position:absolute;left:6288;top:1505;width:5242;height:2" coordorigin="6288,1505" coordsize="5242,0" path="m6288,1505l11530,1505e" filled="f" stroked="t" strokeweight=".75pt" strokecolor="#010202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8"/>
          <w:szCs w:val="28"/>
          <w:spacing w:val="0"/>
          <w:w w:val="99"/>
          <w:b/>
          <w:bCs/>
        </w:rPr>
        <w:t>INGREDI</w:t>
      </w:r>
      <w:r>
        <w:rPr>
          <w:rFonts w:ascii="Calibri" w:hAnsi="Calibri" w:cs="Calibri" w:eastAsia="Calibri"/>
          <w:sz w:val="28"/>
          <w:szCs w:val="28"/>
          <w:spacing w:val="2"/>
          <w:w w:val="99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99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-2"/>
          <w:w w:val="99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99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exact"/>
        <w:ind w:left="4767" w:right="4723"/>
        <w:jc w:val="center"/>
        <w:rPr>
          <w:rFonts w:ascii="Calibri" w:hAnsi="Calibri" w:cs="Calibri" w:eastAsia="Calibri"/>
          <w:sz w:val="28"/>
          <w:szCs w:val="28"/>
        </w:rPr>
      </w:pPr>
      <w:rPr/>
      <w:r>
        <w:rPr/>
        <w:pict>
          <v:group style="position:absolute;margin-left:36.119999pt;margin-top:-75.014999pt;width:259.5pt;height:.1pt;mso-position-horizontal-relative:page;mso-position-vertical-relative:paragraph;z-index:-312" coordorigin="722,-1500" coordsize="5190,2">
            <v:shape style="position:absolute;left:722;top:-1500;width:5190;height:2" coordorigin="722,-1500" coordsize="5190,0" path="m722,-1500l5912,-1500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6pt;margin-top:-56.895pt;width:259.5pt;height:.1pt;mso-position-horizontal-relative:page;mso-position-vertical-relative:paragraph;z-index:-311" coordorigin="720,-1138" coordsize="5190,2">
            <v:shape style="position:absolute;left:720;top:-1138;width:5190;height:2" coordorigin="720,-1138" coordsize="5190,0" path="m720,-1138l5910,-1138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5.880001pt;margin-top:-39.735001pt;width:259.5pt;height:.1pt;mso-position-horizontal-relative:page;mso-position-vertical-relative:paragraph;z-index:-310" coordorigin="718,-795" coordsize="5190,2">
            <v:shape style="position:absolute;left:718;top:-795;width:5190;height:2" coordorigin="718,-795" coordsize="5190,0" path="m718,-795l5908,-795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5.759998pt;margin-top:-20.655001pt;width:259.5pt;height:.1pt;mso-position-horizontal-relative:page;mso-position-vertical-relative:paragraph;z-index:-309" coordorigin="715,-413" coordsize="5190,2">
            <v:shape style="position:absolute;left:715;top:-413;width:5190;height:2" coordorigin="715,-413" coordsize="5190,0" path="m715,-413l5905,-413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6.119999pt;margin-top:-3.495pt;width:259.5pt;height:.1pt;mso-position-horizontal-relative:page;mso-position-vertical-relative:paragraph;z-index:-308" coordorigin="722,-70" coordsize="5190,2">
            <v:shape style="position:absolute;left:722;top:-70;width:5190;height:2" coordorigin="722,-70" coordsize="5190,0" path="m722,-70l5912,-70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3.859985pt;margin-top:-75.375pt;width:262.02pt;height:.1pt;mso-position-horizontal-relative:page;mso-position-vertical-relative:paragraph;z-index:-304" coordorigin="6277,-1508" coordsize="5240,2">
            <v:shape style="position:absolute;left:6277;top:-1508;width:5240;height:2" coordorigin="6277,-1508" coordsize="5240,0" path="m6277,-1508l11518,-1508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4.220001pt;margin-top:-56.775002pt;width:262.02pt;height:.1pt;mso-position-horizontal-relative:page;mso-position-vertical-relative:paragraph;z-index:-303" coordorigin="6284,-1136" coordsize="5240,2">
            <v:shape style="position:absolute;left:6284;top:-1136;width:5240;height:2" coordorigin="6284,-1136" coordsize="5240,0" path="m6284,-1136l11525,-1136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4.519989pt;margin-top:-39.615002pt;width:262.02pt;height:.1pt;mso-position-horizontal-relative:page;mso-position-vertical-relative:paragraph;z-index:-302" coordorigin="6290,-792" coordsize="5240,2">
            <v:shape style="position:absolute;left:6290;top:-792;width:5240;height:2" coordorigin="6290,-792" coordsize="5240,0" path="m6290,-792l11531,-792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4.399994pt;margin-top:-20.595001pt;width:262.08pt;height:.1pt;mso-position-horizontal-relative:page;mso-position-vertical-relative:paragraph;z-index:-301" coordorigin="6288,-412" coordsize="5242,2">
            <v:shape style="position:absolute;left:6288;top:-412;width:5242;height:2" coordorigin="6288,-412" coordsize="5242,0" path="m6288,-412l11530,-412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13.859985pt;margin-top:-3.375pt;width:262.02pt;height:.1pt;mso-position-horizontal-relative:page;mso-position-vertical-relative:paragraph;z-index:-300" coordorigin="6277,-68" coordsize="5240,2">
            <v:shape style="position:absolute;left:6277;top:-68;width:5240;height:2" coordorigin="6277,-68" coordsize="5240,0" path="m6277,-68l11518,-68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40.305pt;width:539.1pt;height:.1pt;mso-position-horizontal-relative:page;mso-position-vertical-relative:paragraph;z-index:-299" coordorigin="698,806" coordsize="10782,2">
            <v:shape style="position:absolute;left:698;top:806;width:10782;height:2" coordorigin="698,806" coordsize="10782,0" path="m698,806l11480,806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58.665001pt;width:539.1pt;height:.1pt;mso-position-horizontal-relative:page;mso-position-vertical-relative:paragraph;z-index:-292" coordorigin="698,1173" coordsize="10782,2">
            <v:shape style="position:absolute;left:698;top:1173;width:10782;height:2" coordorigin="698,1173" coordsize="10782,0" path="m698,1173l11480,1173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76.305pt;width:539.1pt;height:.1pt;mso-position-horizontal-relative:page;mso-position-vertical-relative:paragraph;z-index:-291" coordorigin="698,1526" coordsize="10782,2">
            <v:shape style="position:absolute;left:698;top:1526;width:10782;height:2" coordorigin="698,1526" coordsize="10782,0" path="m698,1526l11480,1526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93.525002pt;width:539.1pt;height:.1pt;mso-position-horizontal-relative:page;mso-position-vertical-relative:paragraph;z-index:-290" coordorigin="698,1871" coordsize="10782,2">
            <v:shape style="position:absolute;left:698;top:1871;width:10782;height:2" coordorigin="698,1871" coordsize="10782,0" path="m698,1871l11480,1871e" filled="f" stroked="t" strokeweight=".75pt" strokecolor="#010202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8"/>
          <w:szCs w:val="28"/>
          <w:spacing w:val="0"/>
          <w:w w:val="99"/>
          <w:b/>
          <w:bCs/>
        </w:rPr>
        <w:t>DIR</w:t>
      </w:r>
      <w:r>
        <w:rPr>
          <w:rFonts w:ascii="Calibri" w:hAnsi="Calibri" w:cs="Calibri" w:eastAsia="Calibri"/>
          <w:sz w:val="28"/>
          <w:szCs w:val="28"/>
          <w:spacing w:val="-3"/>
          <w:w w:val="99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99"/>
          <w:b/>
          <w:bCs/>
        </w:rPr>
        <w:t>CTI</w:t>
      </w:r>
      <w:r>
        <w:rPr>
          <w:rFonts w:ascii="Calibri" w:hAnsi="Calibri" w:cs="Calibri" w:eastAsia="Calibri"/>
          <w:sz w:val="28"/>
          <w:szCs w:val="28"/>
          <w:spacing w:val="2"/>
          <w:w w:val="99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99"/>
          <w:b/>
          <w:bCs/>
        </w:rPr>
        <w:t>NS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34.919998pt;margin-top:-73.474373pt;width:539.1pt;height:.1pt;mso-position-horizontal-relative:page;mso-position-vertical-relative:paragraph;z-index:-298" coordorigin="698,-1469" coordsize="10782,2">
            <v:shape style="position:absolute;left:698;top:-1469;width:10782;height:2" coordorigin="698,-1469" coordsize="10782,0" path="m698,-1469l11480,-1469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-55.354374pt;width:539.1pt;height:.1pt;mso-position-horizontal-relative:page;mso-position-vertical-relative:paragraph;z-index:-297" coordorigin="698,-1107" coordsize="10782,2">
            <v:shape style="position:absolute;left:698;top:-1107;width:10782;height:2" coordorigin="698,-1107" coordsize="10782,0" path="m698,-1107l11480,-1107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-36.814373pt;width:539.1pt;height:.1pt;mso-position-horizontal-relative:page;mso-position-vertical-relative:paragraph;z-index:-296" coordorigin="698,-736" coordsize="10782,2">
            <v:shape style="position:absolute;left:698;top:-736;width:10782;height:2" coordorigin="698,-736" coordsize="10782,0" path="m698,-736l11480,-736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-19.594374pt;width:539.1pt;height:.1pt;mso-position-horizontal-relative:page;mso-position-vertical-relative:paragraph;z-index:-295" coordorigin="698,-392" coordsize="10782,2">
            <v:shape style="position:absolute;left:698;top:-392;width:10782;height:2" coordorigin="698,-392" coordsize="10782,0" path="m698,-392l11480,-392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-.574374pt;width:539.1pt;height:.1pt;mso-position-horizontal-relative:page;mso-position-vertical-relative:paragraph;z-index:-294" coordorigin="698,-11" coordsize="10782,2">
            <v:shape style="position:absolute;left:698;top:-11;width:10782;height:2" coordorigin="698,-11" coordsize="10782,0" path="m698,-11l11480,-11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919998pt;margin-top:16.165627pt;width:539.1pt;height:.1pt;mso-position-horizontal-relative:page;mso-position-vertical-relative:paragraph;z-index:-293" coordorigin="698,323" coordsize="10782,2">
            <v:shape style="position:absolute;left:698;top:323;width:10782;height:2" coordorigin="698,323" coordsize="10782,0" path="m698,323l11480,323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860001pt;margin-top:35.005627pt;width:537.72pt;height:.48pt;mso-position-horizontal-relative:page;mso-position-vertical-relative:paragraph;z-index:-289" coordorigin="697,700" coordsize="10754,10">
            <v:shape style="position:absolute;left:697;top:700;width:10754;height:10" coordorigin="697,700" coordsize="10754,10" path="m697,710l11452,700e" filled="f" stroked="t" strokeweight=".75pt" strokecolor="#010202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If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you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ve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an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in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ere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ti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ng</w:t>
      </w:r>
      <w:r>
        <w:rPr>
          <w:rFonts w:ascii="Calibri" w:hAnsi="Calibri" w:cs="Calibri" w:eastAsia="Calibri"/>
          <w:sz w:val="16"/>
          <w:szCs w:val="16"/>
          <w:spacing w:val="-8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story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as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why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th</w:t>
      </w:r>
      <w:r>
        <w:rPr>
          <w:rFonts w:ascii="Calibri" w:hAnsi="Calibri" w:cs="Calibri" w:eastAsia="Calibri"/>
          <w:sz w:val="16"/>
          <w:szCs w:val="16"/>
          <w:spacing w:val="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reci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6"/>
          <w:szCs w:val="16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avorite</w:t>
      </w:r>
      <w:r>
        <w:rPr>
          <w:rFonts w:ascii="Calibri" w:hAnsi="Calibri" w:cs="Calibri" w:eastAsia="Calibri"/>
          <w:sz w:val="16"/>
          <w:szCs w:val="16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yo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rs,</w:t>
      </w:r>
      <w:r>
        <w:rPr>
          <w:rFonts w:ascii="Calibri" w:hAnsi="Calibri" w:cs="Calibri" w:eastAsia="Calibri"/>
          <w:sz w:val="16"/>
          <w:szCs w:val="16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ell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us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ab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ut</w:t>
      </w:r>
      <w:r>
        <w:rPr>
          <w:rFonts w:ascii="Calibri" w:hAnsi="Calibri" w:cs="Calibri" w:eastAsia="Calibri"/>
          <w:sz w:val="16"/>
          <w:szCs w:val="16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it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here.</w:t>
      </w:r>
      <w:r>
        <w:rPr>
          <w:rFonts w:ascii="Calibri" w:hAnsi="Calibri" w:cs="Calibri" w:eastAsia="Calibri"/>
          <w:sz w:val="16"/>
          <w:szCs w:val="16"/>
          <w:spacing w:val="3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ed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ore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room,</w:t>
      </w:r>
      <w:r>
        <w:rPr>
          <w:rFonts w:ascii="Calibri" w:hAnsi="Calibri" w:cs="Calibri" w:eastAsia="Calibri"/>
          <w:sz w:val="16"/>
          <w:szCs w:val="16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ti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6"/>
          <w:szCs w:val="16"/>
          <w:spacing w:val="-7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the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v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6"/>
          <w:szCs w:val="16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6"/>
          <w:szCs w:val="16"/>
          <w:spacing w:val="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de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this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pa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i/>
        </w:rPr>
        <w:t>e.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40" w:lineRule="exact"/>
        <w:ind w:left="2635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pict>
          <v:group style="position:absolute;margin-left:34.860001pt;margin-top:-22.035pt;width:537.72pt;height:.48pt;mso-position-horizontal-relative:page;mso-position-vertical-relative:paragraph;z-index:-288" coordorigin="697,-441" coordsize="10754,10">
            <v:shape style="position:absolute;left:697;top:-441;width:10754;height:10" coordorigin="697,-441" coordsize="10754,10" path="m697,-431l11452,-441e" filled="f" stroked="t" strokeweight=".75pt" strokecolor="#010202">
              <v:path arrowok="t"/>
            </v:shape>
          </v:group>
          <w10:wrap type="none"/>
        </w:pict>
      </w:r>
      <w:r>
        <w:rPr/>
        <w:pict>
          <v:group style="position:absolute;margin-left:34.860001pt;margin-top:-2.955pt;width:537.72pt;height:.42pt;mso-position-horizontal-relative:page;mso-position-vertical-relative:paragraph;z-index:-287" coordorigin="697,-59" coordsize="10754,8">
            <v:shape style="position:absolute;left:697;top:-59;width:10754;height:8" coordorigin="697,-59" coordsize="10754,8" path="m697,-51l11452,-59e" filled="f" stroked="t" strokeweight=".75pt" strokecolor="#010202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8"/>
          <w:szCs w:val="28"/>
          <w:spacing w:val="-7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-4"/>
          <w:w w:val="100"/>
          <w:b/>
          <w:bCs/>
        </w:rPr>
        <w:t>a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ori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cipes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-4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“Heart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-5"/>
          <w:w w:val="100"/>
          <w:b/>
          <w:bCs/>
        </w:rPr>
        <w:t>K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Cou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8"/>
          <w:w w:val="100"/>
          <w:b/>
          <w:bCs/>
        </w:rPr>
        <w:t>y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”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47" w:right="14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recipes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submi</w:t>
      </w:r>
      <w:r>
        <w:rPr>
          <w:rFonts w:ascii="Calibri" w:hAnsi="Calibri" w:cs="Calibri" w:eastAsia="Calibri"/>
          <w:sz w:val="24"/>
          <w:szCs w:val="24"/>
          <w:spacing w:val="0"/>
          <w:w w:val="56"/>
        </w:rPr>
        <w:t>tt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October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15,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included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year’s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cookboo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encour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favorite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dishes.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Volunteer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introd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cookbook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Christmas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Holiday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House,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2012.</w:t>
      </w:r>
    </w:p>
    <w:sectPr>
      <w:pgSz w:w="12240" w:h="15840"/>
      <w:pgMar w:top="640" w:bottom="28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2012-10-04T18:20:51Z</dcterms:created>
  <dcterms:modified xsi:type="dcterms:W3CDTF">2012-10-04T18:20:51Z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2012-09-05T00:00:00Z</vt:filetime>
  </property>
  <property fmtid="{D5CDD505-2E9C-101B-9397-08002B2CF9AE}" pid="3" name="LastSaved">
    <vt:filetime>2012-10-04T00:00:00Z</vt:filetime>
  </property>
</Properties>
</file>